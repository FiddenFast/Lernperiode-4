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8EA341E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CD1EB8">
        <w:rPr>
          <w:i/>
          <w:noProof/>
          <w:lang w:val="de-CH"/>
        </w:rPr>
        <w:t>LA_187_0705_InstallationBetriebssystem.docx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D4F7B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7F42ABB5" w:rsidR="0022267B" w:rsidRPr="00A95AC9" w:rsidRDefault="00BB26CA" w:rsidP="00A15A68">
            <w:pPr>
              <w:pStyle w:val="tabellenkopf"/>
            </w:pPr>
            <w:r>
              <w:t>Installation Betriebssystem</w:t>
            </w:r>
          </w:p>
        </w:tc>
      </w:tr>
      <w:tr w:rsidR="00A95AC9" w:rsidRPr="00772E19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46456F3B" w:rsidR="00A95AC9" w:rsidRPr="008C3B83" w:rsidRDefault="00C1005B" w:rsidP="008C3B83">
            <w:pPr>
              <w:pStyle w:val="tabelleninhalt"/>
            </w:pPr>
            <w:r w:rsidRPr="008C3B83">
              <w:t>1</w:t>
            </w:r>
            <w:r w:rsidR="00910C3C">
              <w:t>87</w:t>
            </w:r>
            <w:r w:rsidR="00F538F5" w:rsidRPr="008C3B83">
              <w:t xml:space="preserve"> Informatik</w:t>
            </w:r>
            <w:r w:rsidR="002B74DE" w:rsidRPr="008C3B83">
              <w:t>er/in</w:t>
            </w:r>
            <w:r w:rsidR="00F538F5" w:rsidRPr="008C3B83">
              <w:t xml:space="preserve"> </w:t>
            </w:r>
            <w:r w:rsidR="002B74DE" w:rsidRPr="008C3B83">
              <w:t>EFZ</w:t>
            </w:r>
            <w:r w:rsidR="00773B14" w:rsidRPr="008C3B83">
              <w:t xml:space="preserve"> / ICT-Fachleute </w:t>
            </w:r>
          </w:p>
        </w:tc>
      </w:tr>
      <w:tr w:rsidR="00A95AC9" w:rsidRPr="00772E19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1F08A7ED" w:rsidR="00A95AC9" w:rsidRPr="008C3B83" w:rsidRDefault="001769DC" w:rsidP="008C3B83">
            <w:pPr>
              <w:pStyle w:val="tabelleninhalt"/>
            </w:pPr>
            <w:r>
              <w:t>Stefan Fähndrich</w:t>
            </w:r>
            <w:r w:rsidR="00910C3C">
              <w:t xml:space="preserve"> </w:t>
            </w:r>
            <w:r w:rsidR="00FA34E7" w:rsidRPr="008C3B83">
              <w:t xml:space="preserve">/ </w:t>
            </w:r>
            <w:r w:rsidR="0047381F">
              <w:t xml:space="preserve">Roger Stellrecht </w:t>
            </w:r>
            <w:r w:rsidR="00FA34E7" w:rsidRPr="008C3B83">
              <w:t>V1.</w:t>
            </w:r>
            <w:r w:rsidR="00CD1EB8">
              <w:t>0</w:t>
            </w:r>
          </w:p>
        </w:tc>
      </w:tr>
      <w:tr w:rsidR="00A95AC9" w:rsidRPr="004D4F7B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36DD4DC4" w:rsidR="00FA34E7" w:rsidRPr="008C3B83" w:rsidRDefault="00BC0A4F" w:rsidP="008C3B83">
            <w:pPr>
              <w:pStyle w:val="tabelleninhalt"/>
            </w:pPr>
            <w:r>
              <w:t>Handbuch Virtualbox</w:t>
            </w:r>
          </w:p>
        </w:tc>
      </w:tr>
      <w:tr w:rsidR="00FA34E7" w:rsidRPr="00364790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3D49259D" w:rsidR="00785B50" w:rsidRPr="008C3B83" w:rsidRDefault="00910C3C" w:rsidP="008C3B83">
            <w:pPr>
              <w:pStyle w:val="tabelleninhalt"/>
            </w:pPr>
            <w:r>
              <w:t>Dokumentation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666A772B" w:rsidR="00FA34E7" w:rsidRPr="008C3B83" w:rsidRDefault="00910C3C" w:rsidP="008C3B83">
            <w:pPr>
              <w:pStyle w:val="tabelleninhalt"/>
            </w:pPr>
            <w:r>
              <w:t>Einzelarbeit</w:t>
            </w:r>
          </w:p>
        </w:tc>
      </w:tr>
      <w:tr w:rsidR="00F538F5" w:rsidRPr="004D4F7B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37576B4C" w:rsidR="00F538F5" w:rsidRPr="004D4F7B" w:rsidRDefault="0017675F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2.4, 2.5</w:t>
            </w:r>
            <w:r w:rsidR="00A56B46">
              <w:rPr>
                <w:lang w:val="de-CH"/>
              </w:rPr>
              <w:t>, 6.3</w:t>
            </w:r>
          </w:p>
        </w:tc>
      </w:tr>
    </w:tbl>
    <w:p w14:paraId="38C7EAEB" w14:textId="77777777" w:rsidR="00BB26CA" w:rsidRPr="0022267B" w:rsidRDefault="00BB26CA" w:rsidP="00BB26CA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688C1BC0" w14:textId="6D6F1118" w:rsidR="00BB26CA" w:rsidRPr="0022267B" w:rsidRDefault="00BB26CA" w:rsidP="00BB26CA">
      <w:pPr>
        <w:rPr>
          <w:lang w:val="de-CH"/>
        </w:rPr>
      </w:pPr>
      <w:r>
        <w:rPr>
          <w:lang w:val="de-CH"/>
        </w:rPr>
        <w:t xml:space="preserve">Die Installation eines Betriebssystems kann auf verschiedene Arten erfolgen: Direkt auf einem Gerät («Bare metal») oder virtualisiert </w:t>
      </w:r>
      <w:r w:rsidR="007422B8">
        <w:rPr>
          <w:lang w:val="de-CH"/>
        </w:rPr>
        <w:t xml:space="preserve">(VM) </w:t>
      </w:r>
      <w:r>
        <w:rPr>
          <w:lang w:val="de-CH"/>
        </w:rPr>
        <w:t>auf einem lokalen Gerät resp. direkt in der Cloud</w:t>
      </w:r>
      <w:r w:rsidR="009E64C7">
        <w:rPr>
          <w:lang w:val="de-CH"/>
        </w:rPr>
        <w:t xml:space="preserve"> (AZURE, AWS etc)</w:t>
      </w:r>
      <w:r>
        <w:rPr>
          <w:lang w:val="de-CH"/>
        </w:rPr>
        <w:t>.</w:t>
      </w:r>
    </w:p>
    <w:p w14:paraId="6211818B" w14:textId="77777777" w:rsidR="00BB26CA" w:rsidRDefault="00BB26CA" w:rsidP="00BB26CA">
      <w:pPr>
        <w:pStyle w:val="berschrift3"/>
        <w:rPr>
          <w:b w:val="0"/>
          <w:lang w:val="de-CH"/>
        </w:rPr>
      </w:pPr>
    </w:p>
    <w:p w14:paraId="54A3A7CF" w14:textId="77777777" w:rsidR="00BB26CA" w:rsidRDefault="00BB26CA" w:rsidP="00BB26CA">
      <w:pPr>
        <w:pStyle w:val="berschrift3"/>
        <w:rPr>
          <w:lang w:val="de-CH"/>
        </w:rPr>
      </w:pPr>
      <w:r>
        <w:rPr>
          <w:lang w:val="de-CH"/>
        </w:rPr>
        <w:t>Aufgabe 1: Virtualisierungsumgebung vorbereiten</w:t>
      </w:r>
    </w:p>
    <w:p w14:paraId="256982C6" w14:textId="405C514B" w:rsidR="00BB26CA" w:rsidRPr="001A20B9" w:rsidRDefault="00BB26CA" w:rsidP="00BB26CA">
      <w:pPr>
        <w:rPr>
          <w:lang w:val="de-CH"/>
        </w:rPr>
      </w:pPr>
      <w:r>
        <w:rPr>
          <w:lang w:val="de-CH"/>
        </w:rPr>
        <w:t xml:space="preserve">Installieren Sie eine Virtualisierungsumgebung. </w:t>
      </w:r>
      <w:r w:rsidR="001A20B9">
        <w:rPr>
          <w:lang w:val="de-CH"/>
        </w:rPr>
        <w:t xml:space="preserve">Sie können dazu VirtualBox </w:t>
      </w:r>
      <w:r w:rsidR="00446313">
        <w:rPr>
          <w:lang w:val="de-CH"/>
        </w:rPr>
        <w:t xml:space="preserve">verwenden </w:t>
      </w:r>
      <w:r w:rsidR="001A20B9">
        <w:rPr>
          <w:lang w:val="de-CH"/>
        </w:rPr>
        <w:t xml:space="preserve">(Download über </w:t>
      </w:r>
      <w:hyperlink r:id="rId11" w:history="1">
        <w:r w:rsidR="001A20B9" w:rsidRPr="006E137B">
          <w:rPr>
            <w:rStyle w:val="Hyperlink"/>
            <w:lang w:val="de-CH"/>
          </w:rPr>
          <w:t>https://www.virtualbox.org</w:t>
        </w:r>
      </w:hyperlink>
      <w:r w:rsidR="001A20B9">
        <w:rPr>
          <w:lang w:val="de-CH"/>
        </w:rPr>
        <w:t>)</w:t>
      </w:r>
      <w:r w:rsidR="00772E19">
        <w:rPr>
          <w:lang w:val="de-CH"/>
        </w:rPr>
        <w:t>.</w:t>
      </w:r>
    </w:p>
    <w:p w14:paraId="5F657065" w14:textId="5195BE83" w:rsidR="00A56B46" w:rsidRDefault="00A56B46" w:rsidP="00BB26CA">
      <w:pPr>
        <w:rPr>
          <w:lang w:val="de-CH"/>
        </w:rPr>
      </w:pPr>
    </w:p>
    <w:p w14:paraId="07874AFD" w14:textId="590E5EB2" w:rsidR="00A56B46" w:rsidRDefault="00A56B46" w:rsidP="00A56B46">
      <w:pPr>
        <w:pStyle w:val="berschrift3"/>
        <w:rPr>
          <w:lang w:val="de-CH"/>
        </w:rPr>
      </w:pPr>
      <w:r>
        <w:rPr>
          <w:lang w:val="de-CH"/>
        </w:rPr>
        <w:t>Aufgabe 2: Planung der Installationen</w:t>
      </w:r>
    </w:p>
    <w:p w14:paraId="78BA9009" w14:textId="1C85310B" w:rsidR="00A56B46" w:rsidRDefault="00A56B46" w:rsidP="00A56B46">
      <w:pPr>
        <w:rPr>
          <w:lang w:val="de-CH"/>
        </w:rPr>
      </w:pPr>
      <w:r>
        <w:rPr>
          <w:lang w:val="de-CH"/>
        </w:rPr>
        <w:t xml:space="preserve">Sie sollen in der virtuellen Umgebung zwei Betriebssysteme installieren: </w:t>
      </w:r>
      <w:r w:rsidR="007422B8">
        <w:rPr>
          <w:lang w:val="de-CH"/>
        </w:rPr>
        <w:t xml:space="preserve">Einmal </w:t>
      </w:r>
      <w:r>
        <w:rPr>
          <w:lang w:val="de-CH"/>
        </w:rPr>
        <w:t xml:space="preserve">Windows 10 und </w:t>
      </w:r>
      <w:r w:rsidR="007422B8">
        <w:rPr>
          <w:lang w:val="de-CH"/>
        </w:rPr>
        <w:t xml:space="preserve">in einer zweiten VM, </w:t>
      </w:r>
      <w:r>
        <w:rPr>
          <w:lang w:val="de-CH"/>
        </w:rPr>
        <w:t>Ubuntu</w:t>
      </w:r>
      <w:r w:rsidR="001B00FC">
        <w:rPr>
          <w:lang w:val="de-CH"/>
        </w:rPr>
        <w:t xml:space="preserve"> Desktop</w:t>
      </w:r>
      <w:r>
        <w:rPr>
          <w:lang w:val="de-CH"/>
        </w:rPr>
        <w:t>. Halten Sie die Hardware-Anforderungen der beiden Systeme in ihrer Dokumentation fest und beurteilen Sie, ob eine virtualisierte Installation auf ihrem Arbeitsgerät möglich ist.</w:t>
      </w:r>
    </w:p>
    <w:p w14:paraId="38674E5C" w14:textId="77777777" w:rsidR="004C0BC5" w:rsidRDefault="004C0BC5" w:rsidP="00A56B46">
      <w:pPr>
        <w:rPr>
          <w:lang w:val="de-CH"/>
        </w:rPr>
      </w:pPr>
    </w:p>
    <w:p w14:paraId="778DBC8A" w14:textId="18F67D9D" w:rsidR="00D26857" w:rsidRDefault="00D26857" w:rsidP="00A56B46">
      <w:pPr>
        <w:rPr>
          <w:lang w:val="de-CH"/>
        </w:rPr>
      </w:pPr>
      <w:r>
        <w:rPr>
          <w:lang w:val="de-CH"/>
        </w:rPr>
        <w:t>Systemanforderungen:</w:t>
      </w:r>
    </w:p>
    <w:p w14:paraId="433DAC81" w14:textId="785D747C" w:rsidR="00D26857" w:rsidRPr="001B00FC" w:rsidRDefault="00D26857" w:rsidP="00D26857">
      <w:pPr>
        <w:pStyle w:val="Listenabsatz"/>
        <w:numPr>
          <w:ilvl w:val="0"/>
          <w:numId w:val="9"/>
        </w:numPr>
        <w:rPr>
          <w:lang w:val="en-US"/>
        </w:rPr>
      </w:pPr>
      <w:r w:rsidRPr="001B00FC">
        <w:rPr>
          <w:lang w:val="en-US"/>
        </w:rPr>
        <w:t xml:space="preserve">Windows 10 </w:t>
      </w:r>
      <w:r w:rsidR="001B00FC" w:rsidRPr="001B00FC">
        <w:rPr>
          <w:lang w:val="en-US"/>
        </w:rPr>
        <w:t xml:space="preserve">( </w:t>
      </w:r>
      <w:hyperlink r:id="rId12" w:history="1">
        <w:r w:rsidR="001B00FC" w:rsidRPr="00537EE8">
          <w:rPr>
            <w:rStyle w:val="Hyperlink"/>
            <w:lang w:val="en-US"/>
          </w:rPr>
          <w:t>https://support.microsoft.com/de-de/windows/windows-10-systemanforderungen-6d4e9a79-66bf-7950-467c-795cf0386715</w:t>
        </w:r>
      </w:hyperlink>
      <w:r w:rsidR="001B00FC">
        <w:rPr>
          <w:lang w:val="en-US"/>
        </w:rPr>
        <w:t xml:space="preserve"> )</w:t>
      </w:r>
    </w:p>
    <w:p w14:paraId="28EDF7C9" w14:textId="457E444A" w:rsidR="00C21AF9" w:rsidRPr="00890C48" w:rsidRDefault="001B00FC" w:rsidP="00A56B46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Ubuntu Desktop (</w:t>
      </w:r>
      <w:hyperlink r:id="rId13" w:history="1">
        <w:r w:rsidRPr="00537EE8">
          <w:rPr>
            <w:rStyle w:val="Hyperlink"/>
            <w:lang w:val="de-CH"/>
          </w:rPr>
          <w:t>https://help.ubuntu.com/community/Installation/SystemRequirements</w:t>
        </w:r>
      </w:hyperlink>
      <w:r>
        <w:rPr>
          <w:lang w:val="de-CH"/>
        </w:rPr>
        <w:t xml:space="preserve"> )</w:t>
      </w:r>
    </w:p>
    <w:p w14:paraId="67D33919" w14:textId="77777777" w:rsidR="00890C48" w:rsidRDefault="00890C48" w:rsidP="00A56B46">
      <w:pPr>
        <w:rPr>
          <w:lang w:val="de-CH"/>
        </w:rPr>
      </w:pPr>
    </w:p>
    <w:p w14:paraId="5B01BC9C" w14:textId="00B4329A" w:rsidR="00C21399" w:rsidRDefault="00C21399" w:rsidP="00C21399">
      <w:pPr>
        <w:pStyle w:val="berschrift3"/>
        <w:rPr>
          <w:lang w:val="de-CH"/>
        </w:rPr>
      </w:pPr>
      <w:r>
        <w:rPr>
          <w:lang w:val="de-CH"/>
        </w:rPr>
        <w:t>Aufgabe 2: Installation</w:t>
      </w:r>
      <w:r w:rsidR="00E932A9">
        <w:rPr>
          <w:lang w:val="de-CH"/>
        </w:rPr>
        <w:t xml:space="preserve"> </w:t>
      </w:r>
      <w:r w:rsidR="0070180C">
        <w:rPr>
          <w:lang w:val="de-CH"/>
        </w:rPr>
        <w:t xml:space="preserve">von 2 </w:t>
      </w:r>
      <w:r w:rsidR="00E932A9">
        <w:rPr>
          <w:lang w:val="de-CH"/>
        </w:rPr>
        <w:t>Betriebssystem</w:t>
      </w:r>
      <w:r w:rsidR="0070180C">
        <w:rPr>
          <w:lang w:val="de-CH"/>
        </w:rPr>
        <w:t>en</w:t>
      </w:r>
    </w:p>
    <w:p w14:paraId="57AC1B0C" w14:textId="77777777" w:rsidR="00D27DDB" w:rsidRDefault="00C21399" w:rsidP="00C21399">
      <w:pPr>
        <w:rPr>
          <w:lang w:val="de-CH"/>
        </w:rPr>
      </w:pPr>
      <w:r w:rsidRPr="0011247D">
        <w:rPr>
          <w:lang w:val="de-CH"/>
        </w:rPr>
        <w:t>In der virtuellen Umgebung i</w:t>
      </w:r>
      <w:r>
        <w:rPr>
          <w:lang w:val="de-CH"/>
        </w:rPr>
        <w:t>st es nun möglich Ubuntu</w:t>
      </w:r>
      <w:r w:rsidR="00C21AF9">
        <w:rPr>
          <w:lang w:val="de-CH"/>
        </w:rPr>
        <w:t xml:space="preserve"> Desktop (</w:t>
      </w:r>
      <w:hyperlink r:id="rId14" w:history="1">
        <w:r w:rsidR="00C21AF9" w:rsidRPr="006E137B">
          <w:rPr>
            <w:rStyle w:val="Hyperlink"/>
            <w:lang w:val="de-CH"/>
          </w:rPr>
          <w:t>https://ubuntu.com</w:t>
        </w:r>
      </w:hyperlink>
      <w:r w:rsidR="00C21AF9">
        <w:rPr>
          <w:lang w:val="de-CH"/>
        </w:rPr>
        <w:t xml:space="preserve">) </w:t>
      </w:r>
      <w:r w:rsidR="00E932A9">
        <w:rPr>
          <w:lang w:val="de-CH"/>
        </w:rPr>
        <w:t>und Windows 10 (</w:t>
      </w:r>
      <w:hyperlink r:id="rId15" w:history="1">
        <w:r w:rsidR="00890C48" w:rsidRPr="00890C48">
          <w:rPr>
            <w:rStyle w:val="Hyperlink"/>
            <w:lang w:val="de-CH"/>
          </w:rPr>
          <w:t>https://portal.azure.com/</w:t>
        </w:r>
      </w:hyperlink>
      <w:r w:rsidR="00890C48">
        <w:rPr>
          <w:lang w:val="de-CH"/>
        </w:rPr>
        <w:t xml:space="preserve"> </w:t>
      </w:r>
      <w:r w:rsidR="00E932A9">
        <w:rPr>
          <w:lang w:val="de-CH"/>
        </w:rPr>
        <w:t xml:space="preserve">Microsoft Azure) </w:t>
      </w:r>
      <w:r>
        <w:rPr>
          <w:lang w:val="de-CH"/>
        </w:rPr>
        <w:t>zu installieren als sogenannte VM (Virtual Machine). Diese VM</w:t>
      </w:r>
      <w:r w:rsidR="00E932A9">
        <w:rPr>
          <w:lang w:val="de-CH"/>
        </w:rPr>
        <w:t>s</w:t>
      </w:r>
      <w:r>
        <w:rPr>
          <w:lang w:val="de-CH"/>
        </w:rPr>
        <w:t xml:space="preserve"> benötig</w:t>
      </w:r>
      <w:r w:rsidR="00E932A9">
        <w:rPr>
          <w:lang w:val="de-CH"/>
        </w:rPr>
        <w:t>en</w:t>
      </w:r>
      <w:r>
        <w:rPr>
          <w:lang w:val="de-CH"/>
        </w:rPr>
        <w:t xml:space="preserve"> wie ein physischer Computer ebenfalls CPU, RAM, Harddisk usw</w:t>
      </w:r>
      <w:r w:rsidR="00E932A9">
        <w:rPr>
          <w:lang w:val="de-CH"/>
        </w:rPr>
        <w:t xml:space="preserve">. </w:t>
      </w:r>
    </w:p>
    <w:p w14:paraId="6CAD8A08" w14:textId="0AF0EC76" w:rsidR="00C21399" w:rsidRDefault="00E932A9" w:rsidP="00C21399">
      <w:pPr>
        <w:rPr>
          <w:lang w:val="de-CH"/>
        </w:rPr>
      </w:pPr>
      <w:r>
        <w:rPr>
          <w:lang w:val="de-CH"/>
        </w:rPr>
        <w:t xml:space="preserve">Installieren Sie sowohl Ubuntu wie auch Windows als </w:t>
      </w:r>
      <w:r w:rsidR="007422B8">
        <w:rPr>
          <w:lang w:val="de-CH"/>
        </w:rPr>
        <w:t xml:space="preserve">einzelne </w:t>
      </w:r>
      <w:r>
        <w:rPr>
          <w:lang w:val="de-CH"/>
        </w:rPr>
        <w:t>virtuelle Maschine. Dokumentieren Sie eine der beiden Installationen mit Hilfe von Screenshots. Zeigen Sie dabei auf, welche Einstellungen Sie vorgenommen haben bei der Installation.</w:t>
      </w:r>
    </w:p>
    <w:p w14:paraId="03685A22" w14:textId="77777777" w:rsidR="00BB26CA" w:rsidRPr="0011247D" w:rsidRDefault="00BB26CA" w:rsidP="00BB26CA">
      <w:pPr>
        <w:rPr>
          <w:lang w:val="de-CH"/>
        </w:rPr>
      </w:pPr>
    </w:p>
    <w:p w14:paraId="2B4110B0" w14:textId="77777777" w:rsidR="00BB26CA" w:rsidRDefault="00BB26CA" w:rsidP="00BB26CA">
      <w:pPr>
        <w:rPr>
          <w:lang w:val="de-CH"/>
        </w:rPr>
      </w:pPr>
    </w:p>
    <w:p w14:paraId="7A29F252" w14:textId="615BC1F4" w:rsidR="00BB26CA" w:rsidRDefault="00BB26CA" w:rsidP="00BB26CA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Aufgabe </w:t>
      </w:r>
      <w:r w:rsidR="00C21399">
        <w:rPr>
          <w:lang w:val="de-CH"/>
        </w:rPr>
        <w:t>4</w:t>
      </w:r>
      <w:r>
        <w:rPr>
          <w:lang w:val="de-CH"/>
        </w:rPr>
        <w:t xml:space="preserve">: </w:t>
      </w:r>
      <w:r w:rsidR="005123C8">
        <w:rPr>
          <w:lang w:val="de-CH"/>
        </w:rPr>
        <w:t xml:space="preserve">Windows: </w:t>
      </w:r>
      <w:r>
        <w:rPr>
          <w:lang w:val="de-CH"/>
        </w:rPr>
        <w:t>Aktivierung und Registrierung</w:t>
      </w:r>
    </w:p>
    <w:p w14:paraId="36423172" w14:textId="39B5D67A" w:rsidR="00BB26CA" w:rsidRDefault="00774A27" w:rsidP="00BB26CA">
      <w:pPr>
        <w:rPr>
          <w:lang w:val="de-CH"/>
        </w:rPr>
      </w:pPr>
      <w:r>
        <w:rPr>
          <w:lang w:val="de-CH"/>
        </w:rPr>
        <w:t xml:space="preserve">Aktivieren Sie ihre Windows-Installation und </w:t>
      </w:r>
      <w:r w:rsidR="00E932A9">
        <w:rPr>
          <w:lang w:val="de-CH"/>
        </w:rPr>
        <w:t>beantworten Sie in ihrer Dokumentation folgende Fragen:</w:t>
      </w:r>
    </w:p>
    <w:p w14:paraId="0FF1C93C" w14:textId="49C1BE24" w:rsidR="00E932A9" w:rsidRPr="00E932A9" w:rsidRDefault="00E932A9" w:rsidP="00BB26CA">
      <w:pPr>
        <w:rPr>
          <w:rFonts w:cs="Arial"/>
          <w:lang w:val="de-CH"/>
        </w:rPr>
      </w:pPr>
    </w:p>
    <w:p w14:paraId="28A83F86" w14:textId="7EFA0C01" w:rsidR="00E932A9" w:rsidRDefault="00E932A9" w:rsidP="00E932A9">
      <w:pPr>
        <w:pStyle w:val="Listenabsatz"/>
        <w:numPr>
          <w:ilvl w:val="0"/>
          <w:numId w:val="8"/>
        </w:numPr>
        <w:rPr>
          <w:rFonts w:ascii="Arial" w:hAnsi="Arial" w:cs="Arial"/>
          <w:lang w:val="de-CH"/>
        </w:rPr>
      </w:pPr>
      <w:r w:rsidRPr="00E932A9">
        <w:rPr>
          <w:rFonts w:ascii="Arial" w:hAnsi="Arial" w:cs="Arial"/>
          <w:lang w:val="de-CH"/>
        </w:rPr>
        <w:t>Was bewirkt eine Aktivierung?</w:t>
      </w:r>
    </w:p>
    <w:p w14:paraId="5C62577E" w14:textId="6338F4BE" w:rsidR="00D27DDB" w:rsidRDefault="00E932A9" w:rsidP="00D27DDB">
      <w:pPr>
        <w:pStyle w:val="Listenabsatz"/>
        <w:numPr>
          <w:ilvl w:val="0"/>
          <w:numId w:val="8"/>
        </w:num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Warum hat ein Software-Hersteller Interesse daran, dass sich ein Kunde registriert?</w:t>
      </w:r>
    </w:p>
    <w:p w14:paraId="246FAD6B" w14:textId="77777777" w:rsidR="00BB26CA" w:rsidRPr="0022267B" w:rsidRDefault="00BB26CA" w:rsidP="00BB26CA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6B5CB4E4" w14:textId="77777777" w:rsidR="00BB26CA" w:rsidRDefault="00BB26CA" w:rsidP="00BB26C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5E94728E" w14:textId="4D51E8FE" w:rsidR="00BB26CA" w:rsidRDefault="00BB26CA" w:rsidP="00BB26CA">
      <w:pPr>
        <w:pStyle w:val="aufzhlung"/>
      </w:pPr>
      <w:r>
        <w:t xml:space="preserve">Sie </w:t>
      </w:r>
      <w:r w:rsidR="00BA5B43">
        <w:t>eine funktionierende Virtualisier</w:t>
      </w:r>
      <w:r w:rsidR="009F14D5">
        <w:t>u</w:t>
      </w:r>
      <w:r w:rsidR="00BA5B43">
        <w:t>ngsumgebung</w:t>
      </w:r>
      <w:r>
        <w:t xml:space="preserve"> </w:t>
      </w:r>
      <w:r w:rsidR="009F14D5">
        <w:t>installiert haben.</w:t>
      </w:r>
    </w:p>
    <w:p w14:paraId="5A642C1E" w14:textId="7B8839B8" w:rsidR="003A45BA" w:rsidRDefault="003A45BA" w:rsidP="00BB26CA">
      <w:pPr>
        <w:pStyle w:val="aufzhlung"/>
      </w:pPr>
      <w:r>
        <w:t xml:space="preserve">Sie die </w:t>
      </w:r>
      <w:r w:rsidR="00752547">
        <w:t xml:space="preserve">Systemanforderungen für die zukünftigen virtuellen Maschinen </w:t>
      </w:r>
      <w:r w:rsidR="004E7E25">
        <w:t>abgeklärt und dokumentiert haben.</w:t>
      </w:r>
    </w:p>
    <w:p w14:paraId="2C337666" w14:textId="77777777" w:rsidR="003A45BA" w:rsidRDefault="003A45BA" w:rsidP="003A45BA">
      <w:pPr>
        <w:pStyle w:val="aufzhlung"/>
      </w:pPr>
      <w:r>
        <w:t>Sie 2 virtuelle Maschinen gemäss Aufgabenstellung konfiguriert haben.</w:t>
      </w:r>
    </w:p>
    <w:p w14:paraId="74877392" w14:textId="7698B983" w:rsidR="00BB26CA" w:rsidRDefault="00BB26CA" w:rsidP="0027077B">
      <w:pPr>
        <w:pStyle w:val="aufzhlung"/>
        <w:numPr>
          <w:ilvl w:val="0"/>
          <w:numId w:val="0"/>
        </w:numPr>
        <w:ind w:left="284"/>
      </w:pPr>
    </w:p>
    <w:p w14:paraId="066E6351" w14:textId="53E4D997" w:rsidR="00910C3C" w:rsidRDefault="00910C3C" w:rsidP="00910C3C">
      <w:pPr>
        <w:rPr>
          <w:lang w:val="de-CH"/>
        </w:rPr>
      </w:pPr>
    </w:p>
    <w:p w14:paraId="0D7C546B" w14:textId="77777777" w:rsidR="00910C3C" w:rsidRPr="005637E2" w:rsidRDefault="00910C3C" w:rsidP="00910C3C">
      <w:pPr>
        <w:rPr>
          <w:lang w:val="de-CH"/>
        </w:r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35E1069C" w14:textId="77777777" w:rsidR="00774A27" w:rsidRDefault="00774A27" w:rsidP="00774A27">
      <w:pPr>
        <w:numPr>
          <w:ilvl w:val="0"/>
          <w:numId w:val="2"/>
        </w:numPr>
        <w:rPr>
          <w:lang w:val="de-CH"/>
        </w:rPr>
      </w:pPr>
      <w:r w:rsidRPr="00774A27">
        <w:rPr>
          <w:lang w:val="de-CH"/>
        </w:rPr>
        <w:t xml:space="preserve">Netzwerk VirtualBox: </w:t>
      </w:r>
      <w:hyperlink r:id="rId16" w:history="1">
        <w:r w:rsidRPr="006E137B">
          <w:rPr>
            <w:rStyle w:val="Hyperlink"/>
            <w:lang w:val="de-CH"/>
          </w:rPr>
          <w:t>https://nocksoft.de/tutorials/virtualbox-netzwerkkonfiguration/</w:t>
        </w:r>
      </w:hyperlink>
    </w:p>
    <w:p w14:paraId="2632FE00" w14:textId="411D1C36" w:rsidR="00774A27" w:rsidRPr="00774A27" w:rsidRDefault="00774A27" w:rsidP="00774A27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Nur VMwareWorkstation: </w:t>
      </w:r>
      <w:r w:rsidRPr="00774A27">
        <w:rPr>
          <w:lang w:val="de-CH"/>
        </w:rPr>
        <w:t xml:space="preserve">Installieren Sie die VMware Tools, indem Sie per Rechtsklick auf ihrer VM die Option </w:t>
      </w:r>
      <w:r w:rsidRPr="00774A27">
        <w:rPr>
          <w:i/>
          <w:lang w:val="de-CH"/>
        </w:rPr>
        <w:t>Install VMware Tools</w:t>
      </w:r>
      <w:r w:rsidRPr="00774A27">
        <w:rPr>
          <w:lang w:val="de-CH"/>
        </w:rPr>
        <w:t xml:space="preserve"> auswählen. Damit verbinden Sie ein virtuelles CD-Laufwerk mit dem entsprechenden ISO. Sie können nun in der virtuellen Maschine das Setup auf dem Laufwerk </w:t>
      </w:r>
      <w:r w:rsidRPr="00774A27">
        <w:rPr>
          <w:rFonts w:ascii="Courier New" w:hAnsi="Courier New" w:cs="Courier New"/>
          <w:lang w:val="de-CH"/>
        </w:rPr>
        <w:t>D:\</w:t>
      </w:r>
      <w:r w:rsidRPr="00774A27">
        <w:rPr>
          <w:lang w:val="de-CH"/>
        </w:rPr>
        <w:t xml:space="preserve"> ausführen. </w:t>
      </w:r>
    </w:p>
    <w:p w14:paraId="35E34EFF" w14:textId="77777777" w:rsidR="00774A27" w:rsidRDefault="00774A27" w:rsidP="00774A27">
      <w:pPr>
        <w:pStyle w:val="aufzhlung"/>
        <w:numPr>
          <w:ilvl w:val="0"/>
          <w:numId w:val="0"/>
        </w:numPr>
        <w:ind w:left="284"/>
      </w:pPr>
    </w:p>
    <w:p w14:paraId="61FC251B" w14:textId="5D342E5B" w:rsidR="001137F3" w:rsidRDefault="00774A27" w:rsidP="001769DC">
      <w:pPr>
        <w:pStyle w:val="aufzhlung"/>
      </w:pPr>
      <w:r>
        <w:t>Konfiguration mit VirtualBox</w:t>
      </w:r>
    </w:p>
    <w:p w14:paraId="6D44C11B" w14:textId="01B12C16" w:rsidR="00774A27" w:rsidRDefault="00774A27" w:rsidP="00774A27">
      <w:pPr>
        <w:pStyle w:val="aufzhlung"/>
        <w:numPr>
          <w:ilvl w:val="0"/>
          <w:numId w:val="0"/>
        </w:numPr>
        <w:ind w:left="284" w:hanging="284"/>
      </w:pPr>
    </w:p>
    <w:p w14:paraId="46B8ECC0" w14:textId="77777777" w:rsidR="00774A27" w:rsidRDefault="00774A27" w:rsidP="00774A27">
      <w:pPr>
        <w:rPr>
          <w:lang w:val="de-CH"/>
        </w:rPr>
      </w:pPr>
      <w:r>
        <w:rPr>
          <w:lang w:val="de-CH"/>
        </w:rPr>
        <w:t>VT-x muss im BIOS des Host-Computer aktiviert sein, zusätzlich sollte bei Problemen mit Oracle VirtualBox kontrolliert werden, ob Hyper-V deaktiviert ist (Programme und Features, Windows Features aktivieren/deaktivieren)</w:t>
      </w:r>
    </w:p>
    <w:p w14:paraId="25ED9262" w14:textId="77777777" w:rsidR="00774A27" w:rsidRPr="006D78B0" w:rsidRDefault="00774A27" w:rsidP="00774A27">
      <w:pPr>
        <w:rPr>
          <w:lang w:val="de-CH"/>
        </w:rPr>
      </w:pPr>
    </w:p>
    <w:p w14:paraId="27001EFA" w14:textId="77777777" w:rsidR="00714411" w:rsidRDefault="00714411" w:rsidP="00714411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4AB1207B" w14:textId="77777777" w:rsidR="00714411" w:rsidRPr="001137F3" w:rsidRDefault="00714411" w:rsidP="00714411">
      <w:pPr>
        <w:pStyle w:val="aufzhlung"/>
      </w:pPr>
      <w:r>
        <w:t>Keine</w:t>
      </w:r>
    </w:p>
    <w:p w14:paraId="5FA062EE" w14:textId="77777777" w:rsidR="00714411" w:rsidRPr="001137F3" w:rsidRDefault="00714411" w:rsidP="00714411">
      <w:pPr>
        <w:pStyle w:val="aufzhlung"/>
        <w:numPr>
          <w:ilvl w:val="0"/>
          <w:numId w:val="0"/>
        </w:numPr>
        <w:ind w:left="284" w:hanging="284"/>
      </w:pPr>
    </w:p>
    <w:p w14:paraId="04A89668" w14:textId="04DB3573" w:rsidR="00BE7A59" w:rsidRDefault="00BE7A59" w:rsidP="00BE7A59">
      <w:pPr>
        <w:rPr>
          <w:lang w:val="de-CH"/>
        </w:rPr>
      </w:pPr>
    </w:p>
    <w:sectPr w:rsidR="00BE7A59" w:rsidSect="00CB76C6">
      <w:headerReference w:type="default" r:id="rId17"/>
      <w:footerReference w:type="default" r:id="rId18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E89B" w14:textId="77777777" w:rsidR="00CB76C6" w:rsidRDefault="00CB76C6">
      <w:r>
        <w:separator/>
      </w:r>
    </w:p>
  </w:endnote>
  <w:endnote w:type="continuationSeparator" w:id="0">
    <w:p w14:paraId="52B83E55" w14:textId="77777777" w:rsidR="00CB76C6" w:rsidRDefault="00CB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0680" w14:textId="77777777" w:rsidR="00CB76C6" w:rsidRDefault="00CB76C6">
      <w:r>
        <w:separator/>
      </w:r>
    </w:p>
  </w:footnote>
  <w:footnote w:type="continuationSeparator" w:id="0">
    <w:p w14:paraId="10E2617C" w14:textId="77777777" w:rsidR="00CB76C6" w:rsidRDefault="00CB7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784A25"/>
    <w:multiLevelType w:val="hybridMultilevel"/>
    <w:tmpl w:val="147074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239B7"/>
    <w:multiLevelType w:val="hybridMultilevel"/>
    <w:tmpl w:val="DB1C8588"/>
    <w:lvl w:ilvl="0" w:tplc="1BC4B6B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0B9E"/>
    <w:multiLevelType w:val="hybridMultilevel"/>
    <w:tmpl w:val="DB1C65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4B56"/>
    <w:multiLevelType w:val="hybridMultilevel"/>
    <w:tmpl w:val="21B217B6"/>
    <w:lvl w:ilvl="0" w:tplc="57420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55BE8"/>
    <w:multiLevelType w:val="hybridMultilevel"/>
    <w:tmpl w:val="2634FE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779"/>
    <w:multiLevelType w:val="hybridMultilevel"/>
    <w:tmpl w:val="1BF4B67E"/>
    <w:lvl w:ilvl="0" w:tplc="B5B67E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3344">
    <w:abstractNumId w:val="0"/>
  </w:num>
  <w:num w:numId="2" w16cid:durableId="1611038268">
    <w:abstractNumId w:val="1"/>
  </w:num>
  <w:num w:numId="3" w16cid:durableId="1790974109">
    <w:abstractNumId w:val="6"/>
  </w:num>
  <w:num w:numId="4" w16cid:durableId="1106273364">
    <w:abstractNumId w:val="7"/>
  </w:num>
  <w:num w:numId="5" w16cid:durableId="2098019459">
    <w:abstractNumId w:val="4"/>
  </w:num>
  <w:num w:numId="6" w16cid:durableId="2092118784">
    <w:abstractNumId w:val="5"/>
  </w:num>
  <w:num w:numId="7" w16cid:durableId="1692991746">
    <w:abstractNumId w:val="2"/>
  </w:num>
  <w:num w:numId="8" w16cid:durableId="37440860">
    <w:abstractNumId w:val="3"/>
  </w:num>
  <w:num w:numId="9" w16cid:durableId="202566358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84B9B"/>
    <w:rsid w:val="00093EF0"/>
    <w:rsid w:val="000B0020"/>
    <w:rsid w:val="000E366B"/>
    <w:rsid w:val="001015D5"/>
    <w:rsid w:val="00104C13"/>
    <w:rsid w:val="001137F3"/>
    <w:rsid w:val="001151E9"/>
    <w:rsid w:val="001415A6"/>
    <w:rsid w:val="0017675F"/>
    <w:rsid w:val="001769DC"/>
    <w:rsid w:val="0017766D"/>
    <w:rsid w:val="00186C22"/>
    <w:rsid w:val="001972F3"/>
    <w:rsid w:val="001A20B9"/>
    <w:rsid w:val="001B00FC"/>
    <w:rsid w:val="001C2731"/>
    <w:rsid w:val="001C2AEC"/>
    <w:rsid w:val="001F4A0F"/>
    <w:rsid w:val="001F7854"/>
    <w:rsid w:val="00202C3F"/>
    <w:rsid w:val="0022267B"/>
    <w:rsid w:val="00255A5E"/>
    <w:rsid w:val="0027077B"/>
    <w:rsid w:val="002B74DE"/>
    <w:rsid w:val="002C48D1"/>
    <w:rsid w:val="002C6A1C"/>
    <w:rsid w:val="002D3051"/>
    <w:rsid w:val="002D7D15"/>
    <w:rsid w:val="0030152C"/>
    <w:rsid w:val="00303559"/>
    <w:rsid w:val="00352864"/>
    <w:rsid w:val="00364790"/>
    <w:rsid w:val="003A45BA"/>
    <w:rsid w:val="003A68A2"/>
    <w:rsid w:val="003D13DF"/>
    <w:rsid w:val="00405AD1"/>
    <w:rsid w:val="00410411"/>
    <w:rsid w:val="00423FCC"/>
    <w:rsid w:val="00446313"/>
    <w:rsid w:val="0047381F"/>
    <w:rsid w:val="004A7C9A"/>
    <w:rsid w:val="004C0ADD"/>
    <w:rsid w:val="004C0BC5"/>
    <w:rsid w:val="004C0E6C"/>
    <w:rsid w:val="004D4F7B"/>
    <w:rsid w:val="004D5CBC"/>
    <w:rsid w:val="004E7E25"/>
    <w:rsid w:val="00502D64"/>
    <w:rsid w:val="00511B24"/>
    <w:rsid w:val="005123C8"/>
    <w:rsid w:val="00513EF9"/>
    <w:rsid w:val="00522D74"/>
    <w:rsid w:val="005363F9"/>
    <w:rsid w:val="0055412F"/>
    <w:rsid w:val="00566101"/>
    <w:rsid w:val="005B7B59"/>
    <w:rsid w:val="005E203E"/>
    <w:rsid w:val="00604F6D"/>
    <w:rsid w:val="00621805"/>
    <w:rsid w:val="00687D73"/>
    <w:rsid w:val="00694762"/>
    <w:rsid w:val="006A01CC"/>
    <w:rsid w:val="006B5DAE"/>
    <w:rsid w:val="006C7931"/>
    <w:rsid w:val="0070180C"/>
    <w:rsid w:val="00714411"/>
    <w:rsid w:val="00717CEC"/>
    <w:rsid w:val="007422B8"/>
    <w:rsid w:val="00752547"/>
    <w:rsid w:val="0075758A"/>
    <w:rsid w:val="00761249"/>
    <w:rsid w:val="00772E19"/>
    <w:rsid w:val="00773B14"/>
    <w:rsid w:val="00774A27"/>
    <w:rsid w:val="007828CA"/>
    <w:rsid w:val="00785B50"/>
    <w:rsid w:val="007A0945"/>
    <w:rsid w:val="007A20CD"/>
    <w:rsid w:val="007A4594"/>
    <w:rsid w:val="00811B72"/>
    <w:rsid w:val="00820FDE"/>
    <w:rsid w:val="00841809"/>
    <w:rsid w:val="00882E2C"/>
    <w:rsid w:val="00890C48"/>
    <w:rsid w:val="008A4D7F"/>
    <w:rsid w:val="008B578B"/>
    <w:rsid w:val="008C3B83"/>
    <w:rsid w:val="00910C3C"/>
    <w:rsid w:val="009224AE"/>
    <w:rsid w:val="009444B0"/>
    <w:rsid w:val="00956C3A"/>
    <w:rsid w:val="00957E23"/>
    <w:rsid w:val="009D3FB2"/>
    <w:rsid w:val="009D5604"/>
    <w:rsid w:val="009E12B0"/>
    <w:rsid w:val="009E64C7"/>
    <w:rsid w:val="009F14D5"/>
    <w:rsid w:val="009F7ED9"/>
    <w:rsid w:val="00A12503"/>
    <w:rsid w:val="00A15A68"/>
    <w:rsid w:val="00A43192"/>
    <w:rsid w:val="00A56B46"/>
    <w:rsid w:val="00A636BD"/>
    <w:rsid w:val="00A928EB"/>
    <w:rsid w:val="00A95AC9"/>
    <w:rsid w:val="00AE506B"/>
    <w:rsid w:val="00AF55C3"/>
    <w:rsid w:val="00B067AA"/>
    <w:rsid w:val="00B126FA"/>
    <w:rsid w:val="00B170E0"/>
    <w:rsid w:val="00B34D68"/>
    <w:rsid w:val="00B415D1"/>
    <w:rsid w:val="00B670B9"/>
    <w:rsid w:val="00B81534"/>
    <w:rsid w:val="00B97BF8"/>
    <w:rsid w:val="00BA58B5"/>
    <w:rsid w:val="00BA5B43"/>
    <w:rsid w:val="00BB26CA"/>
    <w:rsid w:val="00BB79B3"/>
    <w:rsid w:val="00BC0A4F"/>
    <w:rsid w:val="00BE7A59"/>
    <w:rsid w:val="00C1005B"/>
    <w:rsid w:val="00C10FAA"/>
    <w:rsid w:val="00C14AEB"/>
    <w:rsid w:val="00C21399"/>
    <w:rsid w:val="00C21AF9"/>
    <w:rsid w:val="00C35657"/>
    <w:rsid w:val="00C409CB"/>
    <w:rsid w:val="00C44898"/>
    <w:rsid w:val="00C471C2"/>
    <w:rsid w:val="00C67BA2"/>
    <w:rsid w:val="00C80DD2"/>
    <w:rsid w:val="00C83728"/>
    <w:rsid w:val="00C847F8"/>
    <w:rsid w:val="00CB76C6"/>
    <w:rsid w:val="00CC66F9"/>
    <w:rsid w:val="00CD1EB8"/>
    <w:rsid w:val="00CD733D"/>
    <w:rsid w:val="00D040E4"/>
    <w:rsid w:val="00D0574A"/>
    <w:rsid w:val="00D26857"/>
    <w:rsid w:val="00D27DDB"/>
    <w:rsid w:val="00D541A4"/>
    <w:rsid w:val="00D605A6"/>
    <w:rsid w:val="00D80B4D"/>
    <w:rsid w:val="00D863AE"/>
    <w:rsid w:val="00D95072"/>
    <w:rsid w:val="00DA1BA2"/>
    <w:rsid w:val="00DC3798"/>
    <w:rsid w:val="00DE3E0D"/>
    <w:rsid w:val="00DF735A"/>
    <w:rsid w:val="00E00705"/>
    <w:rsid w:val="00E17DE6"/>
    <w:rsid w:val="00E432DA"/>
    <w:rsid w:val="00E609A3"/>
    <w:rsid w:val="00E766A9"/>
    <w:rsid w:val="00E85068"/>
    <w:rsid w:val="00E8580D"/>
    <w:rsid w:val="00E923D8"/>
    <w:rsid w:val="00E932A9"/>
    <w:rsid w:val="00EB55A8"/>
    <w:rsid w:val="00ED7106"/>
    <w:rsid w:val="00EE6559"/>
    <w:rsid w:val="00F02EF3"/>
    <w:rsid w:val="00F358C1"/>
    <w:rsid w:val="00F538F5"/>
    <w:rsid w:val="00F703BE"/>
    <w:rsid w:val="00FA0C37"/>
    <w:rsid w:val="00FA2C9F"/>
    <w:rsid w:val="00FA34E7"/>
    <w:rsid w:val="00FB0E78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link w:val="berschrift2Zchn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uiPriority w:val="59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table" w:styleId="Gitternetztabelle4Akzent2">
    <w:name w:val="Grid Table 4 Accent 2"/>
    <w:basedOn w:val="NormaleTabelle"/>
    <w:uiPriority w:val="49"/>
    <w:rsid w:val="001769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rsid w:val="00714411"/>
    <w:rPr>
      <w:rFonts w:ascii="Arial" w:hAnsi="Arial"/>
      <w:b/>
      <w:spacing w:val="6"/>
      <w:kern w:val="15"/>
      <w:sz w:val="22"/>
      <w:lang w:val="en-US" w:eastAsia="de-DE"/>
    </w:rPr>
  </w:style>
  <w:style w:type="paragraph" w:styleId="Listenabsatz">
    <w:name w:val="List Paragraph"/>
    <w:basedOn w:val="Standard"/>
    <w:uiPriority w:val="34"/>
    <w:qFormat/>
    <w:rsid w:val="00A12503"/>
    <w:pPr>
      <w:widowControl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pacing w:val="0"/>
      <w:kern w:val="0"/>
      <w:szCs w:val="22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774A2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.ubuntu.com/community/Installation/SystemRequirement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pport.microsoft.com/de-de/windows/windows-10-systemanforderungen-6d4e9a79-66bf-7950-467c-795cf038671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nocksoft.de/tutorials/virtualbox-netzwerkkonfigur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irtualbox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rtal.azure.co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491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Birgit Rieder</cp:lastModifiedBy>
  <cp:revision>45</cp:revision>
  <cp:lastPrinted>2020-12-08T12:50:00Z</cp:lastPrinted>
  <dcterms:created xsi:type="dcterms:W3CDTF">2020-12-17T11:49:00Z</dcterms:created>
  <dcterms:modified xsi:type="dcterms:W3CDTF">2024-02-09T12:32:00Z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